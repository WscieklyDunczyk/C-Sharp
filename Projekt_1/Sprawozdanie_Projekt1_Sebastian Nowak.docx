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układu na imię i nazwisko, informacje kontaktowe i cel"/>
      </w:tblPr>
      <w:tblGrid>
        <w:gridCol w:w="9026"/>
      </w:tblGrid>
      <w:tr w:rsidR="00692703" w:rsidRPr="00563046" w14:paraId="5EC4237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AB86609" w14:textId="77777777" w:rsidR="00692703" w:rsidRPr="00563046" w:rsidRDefault="00887F11" w:rsidP="00887F11">
            <w:pPr>
              <w:pStyle w:val="Tytu"/>
            </w:pPr>
            <w:r>
              <w:t>Sebastian Nowak</w:t>
            </w:r>
          </w:p>
          <w:p w14:paraId="1F2F3FFD" w14:textId="77777777" w:rsidR="00692703" w:rsidRPr="00563046" w:rsidRDefault="00887F11" w:rsidP="00887F11">
            <w:pPr>
              <w:pStyle w:val="Informacjekontaktowe"/>
              <w:contextualSpacing w:val="0"/>
            </w:pPr>
            <w:r>
              <w:t>Sprawozdanie do projektu 1</w:t>
            </w:r>
          </w:p>
          <w:p w14:paraId="72B682C8" w14:textId="77777777" w:rsidR="00692703" w:rsidRPr="00563046" w:rsidRDefault="00887F11" w:rsidP="00913946">
            <w:pPr>
              <w:pStyle w:val="Informacjekontaktowewyrnienie"/>
              <w:contextualSpacing w:val="0"/>
            </w:pPr>
            <w:r>
              <w:t>Zbadanie algorytmów przeszukiwania binarny i liniowy</w:t>
            </w:r>
          </w:p>
        </w:tc>
      </w:tr>
      <w:tr w:rsidR="005579C9" w:rsidRPr="00563046" w14:paraId="0733DBC4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592AE42" w14:textId="77777777" w:rsidR="005579C9" w:rsidRPr="00563046" w:rsidRDefault="005579C9" w:rsidP="005579C9"/>
        </w:tc>
      </w:tr>
    </w:tbl>
    <w:p w14:paraId="6B82B41C" w14:textId="77777777" w:rsidR="005579C9" w:rsidRPr="00563046" w:rsidRDefault="005579C9" w:rsidP="005579C9">
      <w:pPr>
        <w:pStyle w:val="Nagwek"/>
      </w:pPr>
    </w:p>
    <w:p w14:paraId="10448212" w14:textId="77777777" w:rsidR="005579C9" w:rsidRPr="00563046" w:rsidRDefault="005579C9" w:rsidP="005579C9">
      <w:pPr>
        <w:pStyle w:val="Nagwek"/>
      </w:pPr>
    </w:p>
    <w:tbl>
      <w:tblPr>
        <w:tblStyle w:val="Tabela-Siatka"/>
        <w:tblW w:w="5337" w:type="pct"/>
        <w:tblInd w:w="-165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Doświadczenie — tabela układu"/>
      </w:tblPr>
      <w:tblGrid>
        <w:gridCol w:w="9610"/>
      </w:tblGrid>
      <w:tr w:rsidR="005579C9" w:rsidRPr="00563046" w14:paraId="31FEA3FE" w14:textId="77777777" w:rsidTr="00E925C9">
        <w:trPr>
          <w:trHeight w:val="4570"/>
        </w:trPr>
        <w:tc>
          <w:tcPr>
            <w:tcW w:w="9609" w:type="dxa"/>
          </w:tcPr>
          <w:p w14:paraId="2F3EB598" w14:textId="77777777" w:rsidR="005579C9" w:rsidRDefault="00887F11" w:rsidP="005579C9">
            <w:r>
              <w:t xml:space="preserve">Projekt polegał na sprawdzeniu algorytmów wyszukiwania liniowego i binarnego. Algorytmy zostały zastosowane do przeszukiwania tablic liczb całkowitych o rozmiarach od 2 000 000 do 2^28 elementów typu </w:t>
            </w:r>
            <w:proofErr w:type="spellStart"/>
            <w:r>
              <w:t>int</w:t>
            </w:r>
            <w:proofErr w:type="spellEnd"/>
            <w:r>
              <w:t xml:space="preserve">. </w:t>
            </w:r>
            <w:r w:rsidR="00CD1448">
              <w:t xml:space="preserve">Dla każdego z algorytmów został sprawdzony przypadek średni oraz pesymistyczny oraz każdy z przypadków był mierzony dwoma sposobami, zliczanie wszystkich operacji krytycznych(porównania) oraz mierzenie czasu w jakim został wykonany pomiar(liczony w tikach procesora). </w:t>
            </w:r>
          </w:p>
          <w:p w14:paraId="13C965E2" w14:textId="77777777" w:rsidR="002F638A" w:rsidRPr="00563046" w:rsidRDefault="002F638A" w:rsidP="005579C9"/>
          <w:p w14:paraId="30564487" w14:textId="77777777" w:rsidR="005579C9" w:rsidRDefault="00CD1448" w:rsidP="00CD1448">
            <w:pPr>
              <w:pStyle w:val="Listapunktowana"/>
              <w:contextualSpacing w:val="0"/>
            </w:pPr>
            <w:r>
              <w:t>Algorytm binarny przypadek pesymistyczny zliczanie operacji</w:t>
            </w:r>
          </w:p>
          <w:p w14:paraId="788FB612" w14:textId="77777777" w:rsidR="00CD1448" w:rsidRDefault="00CD1448" w:rsidP="00CD1448">
            <w:pPr>
              <w:pStyle w:val="Listapunktowana"/>
              <w:contextualSpacing w:val="0"/>
            </w:pPr>
            <w:r>
              <w:t xml:space="preserve">Algorytm binarny przypadek pesymistyczny zliczanie </w:t>
            </w:r>
            <w:r>
              <w:t>czasu trwania</w:t>
            </w:r>
          </w:p>
          <w:p w14:paraId="3C48D83C" w14:textId="77777777" w:rsidR="00CD1448" w:rsidRDefault="00CD1448" w:rsidP="00CD1448">
            <w:pPr>
              <w:pStyle w:val="Listapunktowana"/>
              <w:contextualSpacing w:val="0"/>
            </w:pPr>
            <w:r>
              <w:t xml:space="preserve">Algorytm binarny przypadek </w:t>
            </w:r>
            <w:r>
              <w:t>średni</w:t>
            </w:r>
            <w:r>
              <w:t xml:space="preserve"> zliczanie operacji</w:t>
            </w:r>
          </w:p>
          <w:p w14:paraId="519C4DD6" w14:textId="77777777" w:rsidR="00CD1448" w:rsidRDefault="00CD1448" w:rsidP="00CD1448">
            <w:pPr>
              <w:pStyle w:val="Listapunktowana"/>
              <w:contextualSpacing w:val="0"/>
            </w:pPr>
            <w:r>
              <w:t xml:space="preserve">Algorytm binarny przypadek </w:t>
            </w:r>
            <w:r>
              <w:t>średni</w:t>
            </w:r>
            <w:r>
              <w:t xml:space="preserve"> zliczanie czasu trwania</w:t>
            </w:r>
          </w:p>
          <w:p w14:paraId="7462F4FD" w14:textId="77777777" w:rsidR="00CD1448" w:rsidRDefault="00CD1448" w:rsidP="00CD1448">
            <w:pPr>
              <w:pStyle w:val="Listapunktowana"/>
              <w:contextualSpacing w:val="0"/>
            </w:pPr>
            <w:r>
              <w:t>Algorytm liniowy przypadek pesymistyczny zliczanie operacji</w:t>
            </w:r>
          </w:p>
          <w:p w14:paraId="135D7D7B" w14:textId="77777777" w:rsidR="00CD1448" w:rsidRDefault="00CD1448" w:rsidP="00CD1448">
            <w:pPr>
              <w:pStyle w:val="Listapunktowana"/>
              <w:contextualSpacing w:val="0"/>
            </w:pPr>
            <w:r>
              <w:t>Algorytm liniowy przypadek pesymistyczny zliczanie czasu trwania</w:t>
            </w:r>
          </w:p>
          <w:p w14:paraId="04A39CFF" w14:textId="77777777" w:rsidR="00CD1448" w:rsidRDefault="00CD1448" w:rsidP="00CD1448">
            <w:pPr>
              <w:pStyle w:val="Listapunktowana"/>
              <w:contextualSpacing w:val="0"/>
            </w:pPr>
            <w:r>
              <w:t xml:space="preserve">Algorytm liniowy przypadek </w:t>
            </w:r>
            <w:r>
              <w:t>średni</w:t>
            </w:r>
            <w:r>
              <w:t xml:space="preserve"> zliczanie operacji</w:t>
            </w:r>
          </w:p>
          <w:p w14:paraId="13CA96CA" w14:textId="77777777" w:rsidR="00CD1448" w:rsidRDefault="00CD1448" w:rsidP="00CD1448">
            <w:pPr>
              <w:pStyle w:val="Listapunktowana"/>
              <w:contextualSpacing w:val="0"/>
            </w:pPr>
            <w:r>
              <w:t xml:space="preserve">Algorytm liniowy przypadek </w:t>
            </w:r>
            <w:r>
              <w:t xml:space="preserve">średni </w:t>
            </w:r>
            <w:r>
              <w:t>zliczanie czasu trwania</w:t>
            </w:r>
          </w:p>
          <w:p w14:paraId="5E07870B" w14:textId="77777777" w:rsidR="00CD1448" w:rsidRPr="00563046" w:rsidRDefault="00CD1448" w:rsidP="00CD1448">
            <w:pPr>
              <w:pStyle w:val="Listapunktowana"/>
              <w:numPr>
                <w:ilvl w:val="0"/>
                <w:numId w:val="0"/>
              </w:numPr>
              <w:ind w:left="360"/>
              <w:contextualSpacing w:val="0"/>
            </w:pPr>
          </w:p>
          <w:p w14:paraId="61D48BA8" w14:textId="77777777" w:rsidR="005579C9" w:rsidRPr="00563046" w:rsidRDefault="005579C9" w:rsidP="005579C9"/>
        </w:tc>
      </w:tr>
    </w:tbl>
    <w:p w14:paraId="10E619B3" w14:textId="77777777" w:rsidR="00B51D1B" w:rsidRDefault="00B51D1B" w:rsidP="005579C9"/>
    <w:p w14:paraId="66749402" w14:textId="77777777" w:rsidR="00E925C9" w:rsidRDefault="00E925C9" w:rsidP="005579C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FD88BB" wp14:editId="7F732800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6018404" cy="2997200"/>
            <wp:effectExtent l="0" t="0" r="1905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404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F0278" w14:textId="77777777" w:rsidR="00E925C9" w:rsidRDefault="00E925C9" w:rsidP="005579C9">
      <w:pPr>
        <w:rPr>
          <w:noProof/>
        </w:rPr>
      </w:pPr>
    </w:p>
    <w:p w14:paraId="54EE8517" w14:textId="77777777" w:rsidR="00E925C9" w:rsidRDefault="00E925C9" w:rsidP="005579C9">
      <w:pPr>
        <w:rPr>
          <w:noProof/>
        </w:rPr>
      </w:pPr>
    </w:p>
    <w:p w14:paraId="5D74B8D7" w14:textId="77777777" w:rsidR="00E925C9" w:rsidRDefault="00E925C9" w:rsidP="005579C9"/>
    <w:p w14:paraId="61E4091D" w14:textId="77777777" w:rsidR="00E925C9" w:rsidRDefault="00E925C9" w:rsidP="005579C9"/>
    <w:p w14:paraId="043E84CA" w14:textId="77777777" w:rsidR="00E925C9" w:rsidRDefault="00E925C9" w:rsidP="005579C9"/>
    <w:p w14:paraId="6D78F865" w14:textId="77777777" w:rsidR="00E925C9" w:rsidRDefault="00E925C9" w:rsidP="005579C9"/>
    <w:p w14:paraId="54DE31AD" w14:textId="77777777" w:rsidR="00E925C9" w:rsidRDefault="00E925C9" w:rsidP="005579C9"/>
    <w:p w14:paraId="6B24A4C5" w14:textId="77777777" w:rsidR="00E925C9" w:rsidRDefault="00E925C9" w:rsidP="005579C9"/>
    <w:p w14:paraId="77D1FB1F" w14:textId="77777777" w:rsidR="00E925C9" w:rsidRDefault="00E925C9" w:rsidP="005579C9"/>
    <w:p w14:paraId="4D9BC148" w14:textId="77777777" w:rsidR="00E925C9" w:rsidRDefault="00E925C9" w:rsidP="005579C9"/>
    <w:p w14:paraId="6B52CC15" w14:textId="77777777" w:rsidR="00E925C9" w:rsidRDefault="00E925C9" w:rsidP="005579C9"/>
    <w:p w14:paraId="626C352B" w14:textId="77777777" w:rsidR="00E925C9" w:rsidRDefault="00E925C9" w:rsidP="005579C9"/>
    <w:p w14:paraId="6C40900E" w14:textId="77777777" w:rsidR="00E925C9" w:rsidRDefault="00E925C9" w:rsidP="005579C9"/>
    <w:p w14:paraId="03E35656" w14:textId="77777777" w:rsidR="00E925C9" w:rsidRDefault="00E925C9" w:rsidP="005579C9"/>
    <w:p w14:paraId="4373CE6D" w14:textId="77777777" w:rsidR="00E925C9" w:rsidRDefault="00E925C9" w:rsidP="005579C9"/>
    <w:p w14:paraId="4CC2F361" w14:textId="77777777" w:rsidR="00E925C9" w:rsidRDefault="00E925C9" w:rsidP="005579C9"/>
    <w:p w14:paraId="6DFFAA86" w14:textId="77777777" w:rsidR="00E925C9" w:rsidRDefault="00E925C9" w:rsidP="005579C9"/>
    <w:p w14:paraId="043DD22A" w14:textId="77777777" w:rsidR="00E925C9" w:rsidRDefault="00E925C9" w:rsidP="005579C9"/>
    <w:p w14:paraId="52B455EC" w14:textId="77777777" w:rsidR="00E925C9" w:rsidRDefault="00E925C9" w:rsidP="005579C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0DE0102" wp14:editId="7FD9782C">
            <wp:simplePos x="0" y="0"/>
            <wp:positionH relativeFrom="margin">
              <wp:align>right</wp:align>
            </wp:positionH>
            <wp:positionV relativeFrom="paragraph">
              <wp:posOffset>-296175</wp:posOffset>
            </wp:positionV>
            <wp:extent cx="5737879" cy="3358271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pc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79" cy="3358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10F34" w14:textId="77777777" w:rsidR="00E925C9" w:rsidRDefault="00E925C9" w:rsidP="005579C9"/>
    <w:p w14:paraId="1FC1413E" w14:textId="77777777" w:rsidR="00E925C9" w:rsidRDefault="00E925C9" w:rsidP="005579C9"/>
    <w:p w14:paraId="53F0AB08" w14:textId="77777777" w:rsidR="00E925C9" w:rsidRDefault="00E925C9" w:rsidP="005579C9"/>
    <w:p w14:paraId="52DE44FF" w14:textId="77777777" w:rsidR="00E925C9" w:rsidRDefault="00E925C9" w:rsidP="005579C9"/>
    <w:p w14:paraId="3409C47A" w14:textId="77777777" w:rsidR="00E925C9" w:rsidRDefault="00E925C9" w:rsidP="005579C9"/>
    <w:p w14:paraId="75C34DFD" w14:textId="77777777" w:rsidR="00E925C9" w:rsidRDefault="00E925C9" w:rsidP="005579C9"/>
    <w:p w14:paraId="6093E2A9" w14:textId="77777777" w:rsidR="00E925C9" w:rsidRDefault="00E925C9" w:rsidP="005579C9"/>
    <w:p w14:paraId="246B620F" w14:textId="77777777" w:rsidR="00E925C9" w:rsidRDefault="00E925C9" w:rsidP="005579C9"/>
    <w:p w14:paraId="469DAC2C" w14:textId="77777777" w:rsidR="00E925C9" w:rsidRDefault="00E925C9" w:rsidP="005579C9"/>
    <w:p w14:paraId="29E2DBD8" w14:textId="77777777" w:rsidR="00E925C9" w:rsidRDefault="00E925C9" w:rsidP="005579C9"/>
    <w:p w14:paraId="7F18A85C" w14:textId="77777777" w:rsidR="00E925C9" w:rsidRDefault="00E925C9" w:rsidP="005579C9"/>
    <w:p w14:paraId="6FFFC8C8" w14:textId="77777777" w:rsidR="00E925C9" w:rsidRDefault="00E925C9" w:rsidP="005579C9"/>
    <w:p w14:paraId="42C68822" w14:textId="77777777" w:rsidR="00E925C9" w:rsidRDefault="00E925C9" w:rsidP="005579C9"/>
    <w:p w14:paraId="55615458" w14:textId="77777777" w:rsidR="00E925C9" w:rsidRDefault="00E925C9" w:rsidP="005579C9"/>
    <w:p w14:paraId="11EDA590" w14:textId="77777777" w:rsidR="00E925C9" w:rsidRDefault="00E925C9" w:rsidP="005579C9"/>
    <w:p w14:paraId="64F546DF" w14:textId="77777777" w:rsidR="00E925C9" w:rsidRDefault="00E925C9" w:rsidP="005579C9"/>
    <w:p w14:paraId="30ACD6BE" w14:textId="77777777" w:rsidR="00E925C9" w:rsidRDefault="00E925C9" w:rsidP="005579C9"/>
    <w:p w14:paraId="71B708EB" w14:textId="77777777" w:rsidR="00E925C9" w:rsidRDefault="009C740D" w:rsidP="005579C9">
      <w:r>
        <w:rPr>
          <w:noProof/>
        </w:rPr>
        <w:drawing>
          <wp:anchor distT="0" distB="0" distL="114300" distR="114300" simplePos="0" relativeHeight="251660288" behindDoc="1" locked="0" layoutInCell="1" allowOverlap="1" wp14:anchorId="7DA4B0C9" wp14:editId="321F1538">
            <wp:simplePos x="0" y="0"/>
            <wp:positionH relativeFrom="margin">
              <wp:align>left</wp:align>
            </wp:positionH>
            <wp:positionV relativeFrom="paragraph">
              <wp:posOffset>74485</wp:posOffset>
            </wp:positionV>
            <wp:extent cx="5731055" cy="3150006"/>
            <wp:effectExtent l="0" t="0" r="3175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s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55" cy="3150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E0DAB" w14:textId="77777777" w:rsidR="00E925C9" w:rsidRDefault="00E925C9" w:rsidP="005579C9"/>
    <w:p w14:paraId="02BF1AFD" w14:textId="77777777" w:rsidR="00E925C9" w:rsidRDefault="00E925C9" w:rsidP="005579C9"/>
    <w:p w14:paraId="787B026C" w14:textId="77777777" w:rsidR="009C740D" w:rsidRDefault="009C740D" w:rsidP="005579C9"/>
    <w:p w14:paraId="2218D104" w14:textId="77777777" w:rsidR="009C740D" w:rsidRDefault="009C740D" w:rsidP="005579C9"/>
    <w:p w14:paraId="2D174086" w14:textId="77777777" w:rsidR="009C740D" w:rsidRDefault="009C740D" w:rsidP="005579C9"/>
    <w:p w14:paraId="701325C0" w14:textId="77777777" w:rsidR="009C740D" w:rsidRDefault="009C740D" w:rsidP="005579C9"/>
    <w:p w14:paraId="299C251F" w14:textId="77777777" w:rsidR="009C740D" w:rsidRDefault="009C740D" w:rsidP="005579C9"/>
    <w:p w14:paraId="6648DF2A" w14:textId="77777777" w:rsidR="009C740D" w:rsidRDefault="009C740D" w:rsidP="005579C9"/>
    <w:p w14:paraId="14A64459" w14:textId="77777777" w:rsidR="009C740D" w:rsidRDefault="009C740D" w:rsidP="005579C9"/>
    <w:p w14:paraId="4998C7FF" w14:textId="77777777" w:rsidR="009C740D" w:rsidRDefault="009C740D" w:rsidP="005579C9"/>
    <w:p w14:paraId="053D6E49" w14:textId="77777777" w:rsidR="009C740D" w:rsidRDefault="009C740D" w:rsidP="005579C9"/>
    <w:p w14:paraId="20BCA889" w14:textId="77777777" w:rsidR="009C740D" w:rsidRDefault="009C740D" w:rsidP="005579C9"/>
    <w:p w14:paraId="009A4439" w14:textId="77777777" w:rsidR="009C740D" w:rsidRDefault="009C740D" w:rsidP="005579C9"/>
    <w:p w14:paraId="3937F7E1" w14:textId="77777777" w:rsidR="009C740D" w:rsidRDefault="009C740D" w:rsidP="005579C9"/>
    <w:p w14:paraId="332D3CEB" w14:textId="77777777" w:rsidR="009C740D" w:rsidRDefault="009C740D" w:rsidP="005579C9"/>
    <w:p w14:paraId="6986E1EE" w14:textId="77777777" w:rsidR="009C740D" w:rsidRDefault="009C740D" w:rsidP="005579C9"/>
    <w:p w14:paraId="76964A23" w14:textId="77777777" w:rsidR="009C740D" w:rsidRDefault="009C740D" w:rsidP="005579C9">
      <w:r>
        <w:rPr>
          <w:noProof/>
        </w:rPr>
        <w:drawing>
          <wp:anchor distT="0" distB="0" distL="114300" distR="114300" simplePos="0" relativeHeight="251661312" behindDoc="1" locked="0" layoutInCell="1" allowOverlap="1" wp14:anchorId="21A38D24" wp14:editId="1A6A5DFF">
            <wp:simplePos x="0" y="0"/>
            <wp:positionH relativeFrom="margin">
              <wp:align>right</wp:align>
            </wp:positionH>
            <wp:positionV relativeFrom="paragraph">
              <wp:posOffset>289370</wp:posOffset>
            </wp:positionV>
            <wp:extent cx="5731510" cy="3227564"/>
            <wp:effectExtent l="0" t="0" r="254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scz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EA72961" w14:textId="77777777" w:rsidR="009C740D" w:rsidRDefault="009C740D" w:rsidP="005579C9"/>
    <w:p w14:paraId="6DEB7A6D" w14:textId="77777777" w:rsidR="009C740D" w:rsidRDefault="009C740D" w:rsidP="005579C9"/>
    <w:p w14:paraId="7DC4A21A" w14:textId="77777777" w:rsidR="009C740D" w:rsidRDefault="009C740D" w:rsidP="005579C9"/>
    <w:p w14:paraId="7B8BBF0B" w14:textId="77777777" w:rsidR="009C740D" w:rsidRDefault="009C740D" w:rsidP="005579C9"/>
    <w:p w14:paraId="3B2D1616" w14:textId="77777777" w:rsidR="009C740D" w:rsidRDefault="009C740D" w:rsidP="005579C9"/>
    <w:p w14:paraId="4BB52508" w14:textId="77777777" w:rsidR="009C740D" w:rsidRDefault="009C740D" w:rsidP="005579C9"/>
    <w:p w14:paraId="7F5A71FA" w14:textId="77777777" w:rsidR="009C740D" w:rsidRDefault="009C740D" w:rsidP="005579C9"/>
    <w:p w14:paraId="4BD38E5D" w14:textId="77777777" w:rsidR="009C740D" w:rsidRDefault="009C740D" w:rsidP="005579C9"/>
    <w:p w14:paraId="0E095A15" w14:textId="77777777" w:rsidR="009C740D" w:rsidRDefault="009C740D" w:rsidP="005579C9"/>
    <w:p w14:paraId="17D1985F" w14:textId="77777777" w:rsidR="009C740D" w:rsidRDefault="009C740D" w:rsidP="005579C9"/>
    <w:p w14:paraId="5ECF2597" w14:textId="77777777" w:rsidR="009C740D" w:rsidRDefault="009C740D" w:rsidP="005579C9"/>
    <w:p w14:paraId="4BE1EAB8" w14:textId="77777777" w:rsidR="009C740D" w:rsidRDefault="009C740D" w:rsidP="005579C9"/>
    <w:p w14:paraId="34F67F05" w14:textId="77777777" w:rsidR="009C740D" w:rsidRDefault="009C740D" w:rsidP="005579C9"/>
    <w:p w14:paraId="6F73A50D" w14:textId="77777777" w:rsidR="009C740D" w:rsidRDefault="009C740D" w:rsidP="005579C9"/>
    <w:p w14:paraId="428FD371" w14:textId="77777777" w:rsidR="009C740D" w:rsidRDefault="009C740D" w:rsidP="005579C9">
      <w:r>
        <w:lastRenderedPageBreak/>
        <w:tab/>
      </w:r>
      <w:r w:rsidR="00DD58F4">
        <w:rPr>
          <w:noProof/>
        </w:rPr>
        <w:drawing>
          <wp:inline distT="0" distB="0" distL="0" distR="0" wp14:anchorId="11DF860D" wp14:editId="47265253">
            <wp:extent cx="5731510" cy="2958465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p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694C" w14:textId="77777777" w:rsidR="009C740D" w:rsidRDefault="009C740D" w:rsidP="005579C9"/>
    <w:p w14:paraId="3E675AE2" w14:textId="77777777" w:rsidR="009C740D" w:rsidRDefault="009C740D" w:rsidP="005579C9"/>
    <w:p w14:paraId="1E165483" w14:textId="77777777" w:rsidR="009C740D" w:rsidRDefault="009C740D" w:rsidP="005579C9"/>
    <w:p w14:paraId="59B4F935" w14:textId="77777777" w:rsidR="009C740D" w:rsidRDefault="009C740D" w:rsidP="005579C9"/>
    <w:p w14:paraId="0EC95B5F" w14:textId="77777777" w:rsidR="009C740D" w:rsidRDefault="009C740D" w:rsidP="005579C9"/>
    <w:p w14:paraId="5DC2FB51" w14:textId="77777777" w:rsidR="009C740D" w:rsidRDefault="009C740D" w:rsidP="005579C9"/>
    <w:p w14:paraId="1C3027EC" w14:textId="77777777" w:rsidR="009C740D" w:rsidRDefault="009C740D" w:rsidP="005579C9"/>
    <w:p w14:paraId="7E7845DF" w14:textId="77777777" w:rsidR="009C740D" w:rsidRDefault="009C740D" w:rsidP="005579C9"/>
    <w:p w14:paraId="671D849B" w14:textId="77777777" w:rsidR="009C740D" w:rsidRDefault="009C740D" w:rsidP="005579C9"/>
    <w:p w14:paraId="72750D3D" w14:textId="77777777" w:rsidR="009C740D" w:rsidRDefault="009C740D" w:rsidP="005579C9"/>
    <w:p w14:paraId="0F89E2B0" w14:textId="77777777" w:rsidR="009C740D" w:rsidRDefault="009C740D" w:rsidP="005579C9"/>
    <w:p w14:paraId="37CA216D" w14:textId="77777777" w:rsidR="009C740D" w:rsidRDefault="009C740D" w:rsidP="005579C9"/>
    <w:p w14:paraId="607121DF" w14:textId="77777777" w:rsidR="009C740D" w:rsidRDefault="00A74578" w:rsidP="005579C9">
      <w:r>
        <w:rPr>
          <w:noProof/>
        </w:rPr>
        <w:drawing>
          <wp:anchor distT="0" distB="0" distL="114300" distR="114300" simplePos="0" relativeHeight="251662336" behindDoc="1" locked="0" layoutInCell="1" allowOverlap="1" wp14:anchorId="7CCED024" wp14:editId="2513F090">
            <wp:simplePos x="0" y="0"/>
            <wp:positionH relativeFrom="margin">
              <wp:align>right</wp:align>
            </wp:positionH>
            <wp:positionV relativeFrom="paragraph">
              <wp:posOffset>37996</wp:posOffset>
            </wp:positionV>
            <wp:extent cx="5731510" cy="3297555"/>
            <wp:effectExtent l="0" t="0" r="2540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pc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D4897" w14:textId="77777777" w:rsidR="009C740D" w:rsidRDefault="009C740D" w:rsidP="005579C9"/>
    <w:p w14:paraId="3746CE3B" w14:textId="77777777" w:rsidR="009C740D" w:rsidRDefault="009C740D" w:rsidP="005579C9"/>
    <w:p w14:paraId="32626D33" w14:textId="77777777" w:rsidR="009C740D" w:rsidRDefault="009C740D" w:rsidP="005579C9">
      <w:r>
        <w:tab/>
      </w:r>
    </w:p>
    <w:p w14:paraId="0504071C" w14:textId="77777777" w:rsidR="009C740D" w:rsidRDefault="009C740D" w:rsidP="005579C9">
      <w:r>
        <w:tab/>
      </w:r>
    </w:p>
    <w:p w14:paraId="06917EE3" w14:textId="77777777" w:rsidR="009C740D" w:rsidRDefault="009C740D" w:rsidP="005579C9"/>
    <w:p w14:paraId="16BD8968" w14:textId="77777777" w:rsidR="009C740D" w:rsidRDefault="009C740D" w:rsidP="005579C9"/>
    <w:p w14:paraId="004D2471" w14:textId="77777777" w:rsidR="009C740D" w:rsidRDefault="009C740D" w:rsidP="005579C9"/>
    <w:p w14:paraId="2A7BA55F" w14:textId="77777777" w:rsidR="009C740D" w:rsidRDefault="009C740D" w:rsidP="005579C9"/>
    <w:p w14:paraId="6483E854" w14:textId="77777777" w:rsidR="009C740D" w:rsidRDefault="009C740D" w:rsidP="005579C9"/>
    <w:p w14:paraId="3374DD4C" w14:textId="77777777" w:rsidR="009C740D" w:rsidRDefault="009C740D" w:rsidP="005579C9"/>
    <w:p w14:paraId="255A6CFA" w14:textId="77777777" w:rsidR="009C740D" w:rsidRDefault="009C740D" w:rsidP="005579C9"/>
    <w:p w14:paraId="1913676C" w14:textId="77777777" w:rsidR="009C740D" w:rsidRDefault="009C740D" w:rsidP="005579C9"/>
    <w:p w14:paraId="18736158" w14:textId="77777777" w:rsidR="009C740D" w:rsidRDefault="009C740D" w:rsidP="005579C9"/>
    <w:p w14:paraId="1D6A2EE8" w14:textId="77777777" w:rsidR="009C740D" w:rsidRDefault="009C740D" w:rsidP="005579C9"/>
    <w:p w14:paraId="0D964E21" w14:textId="77777777" w:rsidR="009C740D" w:rsidRDefault="009C740D" w:rsidP="005579C9"/>
    <w:p w14:paraId="5A400547" w14:textId="77777777" w:rsidR="009C740D" w:rsidRDefault="009C740D" w:rsidP="005579C9"/>
    <w:p w14:paraId="651764F5" w14:textId="77777777" w:rsidR="009C740D" w:rsidRDefault="009C740D" w:rsidP="005579C9"/>
    <w:p w14:paraId="4D8907FC" w14:textId="77777777" w:rsidR="009C740D" w:rsidRDefault="009C740D" w:rsidP="005579C9"/>
    <w:p w14:paraId="1D04277D" w14:textId="77777777" w:rsidR="009C740D" w:rsidRDefault="009C740D" w:rsidP="005579C9"/>
    <w:p w14:paraId="436BB130" w14:textId="77777777" w:rsidR="009C740D" w:rsidRDefault="009C740D" w:rsidP="005579C9"/>
    <w:p w14:paraId="157962EB" w14:textId="77777777" w:rsidR="009C740D" w:rsidRDefault="00A74578" w:rsidP="005579C9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96451E9" wp14:editId="08A729FF">
            <wp:simplePos x="0" y="0"/>
            <wp:positionH relativeFrom="margin">
              <wp:align>right</wp:align>
            </wp:positionH>
            <wp:positionV relativeFrom="paragraph">
              <wp:posOffset>-2815</wp:posOffset>
            </wp:positionV>
            <wp:extent cx="5731510" cy="3018790"/>
            <wp:effectExtent l="0" t="0" r="254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s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49B19" w14:textId="77777777" w:rsidR="009C740D" w:rsidRDefault="00DD58F4" w:rsidP="005579C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34F0418" w14:textId="77777777" w:rsidR="00A74578" w:rsidRPr="00563046" w:rsidRDefault="00A74578" w:rsidP="005579C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1" locked="0" layoutInCell="1" allowOverlap="1" wp14:anchorId="7D5AD38E" wp14:editId="2072ED5E">
            <wp:simplePos x="0" y="0"/>
            <wp:positionH relativeFrom="margin">
              <wp:align>right</wp:align>
            </wp:positionH>
            <wp:positionV relativeFrom="paragraph">
              <wp:posOffset>1582515</wp:posOffset>
            </wp:positionV>
            <wp:extent cx="5731510" cy="3136900"/>
            <wp:effectExtent l="0" t="0" r="2540" b="635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scz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4578" w:rsidRPr="00563046" w:rsidSect="0065226A">
      <w:footerReference w:type="default" r:id="rId17"/>
      <w:headerReference w:type="first" r:id="rId1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6584A" w14:textId="77777777" w:rsidR="00F40E56" w:rsidRDefault="00F40E56" w:rsidP="0068194B">
      <w:r>
        <w:separator/>
      </w:r>
    </w:p>
    <w:p w14:paraId="1065CA87" w14:textId="77777777" w:rsidR="00F40E56" w:rsidRDefault="00F40E56"/>
    <w:p w14:paraId="2C176700" w14:textId="77777777" w:rsidR="00F40E56" w:rsidRDefault="00F40E56"/>
  </w:endnote>
  <w:endnote w:type="continuationSeparator" w:id="0">
    <w:p w14:paraId="11540D80" w14:textId="77777777" w:rsidR="00F40E56" w:rsidRDefault="00F40E56" w:rsidP="0068194B">
      <w:r>
        <w:continuationSeparator/>
      </w:r>
    </w:p>
    <w:p w14:paraId="6096B307" w14:textId="77777777" w:rsidR="00F40E56" w:rsidRDefault="00F40E56"/>
    <w:p w14:paraId="105EF0FB" w14:textId="77777777" w:rsidR="00F40E56" w:rsidRDefault="00F40E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8D587C" w14:textId="77777777" w:rsidR="002B2958" w:rsidRPr="00563046" w:rsidRDefault="002B2958">
        <w:pPr>
          <w:pStyle w:val="Stopka"/>
        </w:pPr>
        <w:r w:rsidRPr="00563046">
          <w:rPr>
            <w:lang w:bidi="pl-PL"/>
          </w:rPr>
          <w:fldChar w:fldCharType="begin"/>
        </w:r>
        <w:r w:rsidRPr="00563046">
          <w:rPr>
            <w:lang w:bidi="pl-PL"/>
          </w:rPr>
          <w:instrText xml:space="preserve"> PAGE   \* MERGEFORMAT </w:instrText>
        </w:r>
        <w:r w:rsidRPr="00563046">
          <w:rPr>
            <w:lang w:bidi="pl-PL"/>
          </w:rPr>
          <w:fldChar w:fldCharType="separate"/>
        </w:r>
        <w:r w:rsidR="002A1945" w:rsidRPr="00563046">
          <w:rPr>
            <w:noProof/>
            <w:lang w:bidi="pl-PL"/>
          </w:rPr>
          <w:t>2</w:t>
        </w:r>
        <w:r w:rsidRPr="00563046">
          <w:rPr>
            <w:noProof/>
            <w:lang w:bidi="pl-P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0F729" w14:textId="77777777" w:rsidR="00F40E56" w:rsidRDefault="00F40E56" w:rsidP="0068194B">
      <w:r>
        <w:separator/>
      </w:r>
    </w:p>
    <w:p w14:paraId="41B6B085" w14:textId="77777777" w:rsidR="00F40E56" w:rsidRDefault="00F40E56"/>
    <w:p w14:paraId="189EA2E1" w14:textId="77777777" w:rsidR="00F40E56" w:rsidRDefault="00F40E56"/>
  </w:footnote>
  <w:footnote w:type="continuationSeparator" w:id="0">
    <w:p w14:paraId="30233355" w14:textId="77777777" w:rsidR="00F40E56" w:rsidRDefault="00F40E56" w:rsidP="0068194B">
      <w:r>
        <w:continuationSeparator/>
      </w:r>
    </w:p>
    <w:p w14:paraId="51751ACC" w14:textId="77777777" w:rsidR="00F40E56" w:rsidRDefault="00F40E56"/>
    <w:p w14:paraId="1491D290" w14:textId="77777777" w:rsidR="00F40E56" w:rsidRDefault="00F40E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DD5D7" w14:textId="77777777" w:rsidR="00236D54" w:rsidRPr="004E01EB" w:rsidRDefault="00F476C4" w:rsidP="005A1B10">
    <w:pPr>
      <w:pStyle w:val="Nagwek"/>
    </w:pPr>
    <w:r w:rsidRPr="004E01EB">
      <w:rPr>
        <w:noProof/>
        <w:lang w:bidi="pl-P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FFC4D6" wp14:editId="512F21D4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Łącznik prosty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91EC117" id="Łącznik prosty 5" o:spid="_x0000_s1026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500936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apunktowan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anumerowan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B03451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73100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0500DEB"/>
    <w:multiLevelType w:val="multilevel"/>
    <w:tmpl w:val="04090023"/>
    <w:styleLink w:val="Artykusekcja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11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8690F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4FF9"/>
    <w:rsid w:val="002B2958"/>
    <w:rsid w:val="002B3FC8"/>
    <w:rsid w:val="002D23C5"/>
    <w:rsid w:val="002D6137"/>
    <w:rsid w:val="002E7E61"/>
    <w:rsid w:val="002F05E5"/>
    <w:rsid w:val="002F254D"/>
    <w:rsid w:val="002F30E4"/>
    <w:rsid w:val="002F638A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304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6BD2"/>
    <w:rsid w:val="005E0986"/>
    <w:rsid w:val="005F4B91"/>
    <w:rsid w:val="005F55D2"/>
    <w:rsid w:val="0062312F"/>
    <w:rsid w:val="00625F2C"/>
    <w:rsid w:val="0065226A"/>
    <w:rsid w:val="006618E9"/>
    <w:rsid w:val="00664399"/>
    <w:rsid w:val="00670331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0E8C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87F11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C740D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4578"/>
    <w:rsid w:val="00A755E8"/>
    <w:rsid w:val="00A93A5D"/>
    <w:rsid w:val="00AA30A3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1448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2FB1"/>
    <w:rsid w:val="00D9521A"/>
    <w:rsid w:val="00DA3914"/>
    <w:rsid w:val="00DA59AA"/>
    <w:rsid w:val="00DB6915"/>
    <w:rsid w:val="00DB7E1E"/>
    <w:rsid w:val="00DC1B78"/>
    <w:rsid w:val="00DC2A2F"/>
    <w:rsid w:val="00DC600B"/>
    <w:rsid w:val="00DD58F4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25C9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0E56"/>
    <w:rsid w:val="00F476C4"/>
    <w:rsid w:val="00F61DF9"/>
    <w:rsid w:val="00F81960"/>
    <w:rsid w:val="00F82336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90C2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3046"/>
    <w:rPr>
      <w:rFonts w:ascii="Calibri" w:hAnsi="Calibri" w:cs="Calibri"/>
      <w:sz w:val="24"/>
    </w:rPr>
  </w:style>
  <w:style w:type="paragraph" w:styleId="Nagwek1">
    <w:name w:val="heading 1"/>
    <w:basedOn w:val="Normalny"/>
    <w:link w:val="Nagwek1Znak"/>
    <w:uiPriority w:val="9"/>
    <w:qFormat/>
    <w:rsid w:val="00563046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563046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unhideWhenUsed/>
    <w:qFormat/>
    <w:rsid w:val="00563046"/>
    <w:pPr>
      <w:outlineLvl w:val="2"/>
    </w:pPr>
    <w:rPr>
      <w:rFonts w:eastAsiaTheme="majorEastAsia"/>
      <w:b/>
      <w:caps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6304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63046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63046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6304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63046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63046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makra">
    <w:name w:val="macro"/>
    <w:link w:val="TekstmakraZnak"/>
    <w:uiPriority w:val="99"/>
    <w:semiHidden/>
    <w:unhideWhenUsed/>
    <w:rsid w:val="005630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563046"/>
    <w:rPr>
      <w:rFonts w:ascii="Consolas" w:hAnsi="Consolas" w:cs="Calibri"/>
      <w:b/>
      <w:color w:val="0E4125" w:themeColor="accent1" w:themeShade="80"/>
      <w:szCs w:val="20"/>
    </w:rPr>
  </w:style>
  <w:style w:type="paragraph" w:styleId="Tytu">
    <w:name w:val="Title"/>
    <w:basedOn w:val="Normalny"/>
    <w:link w:val="TytuZnak"/>
    <w:uiPriority w:val="1"/>
    <w:qFormat/>
    <w:rsid w:val="00563046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ytuZnak">
    <w:name w:val="Tytuł Znak"/>
    <w:basedOn w:val="Domylnaczcionkaakapitu"/>
    <w:link w:val="Tytu"/>
    <w:uiPriority w:val="1"/>
    <w:rsid w:val="00563046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Nagwek">
    <w:name w:val="header"/>
    <w:basedOn w:val="Normalny"/>
    <w:link w:val="NagwekZnak"/>
    <w:uiPriority w:val="99"/>
    <w:unhideWhenUsed/>
    <w:rsid w:val="00563046"/>
  </w:style>
  <w:style w:type="character" w:customStyle="1" w:styleId="NagwekZnak">
    <w:name w:val="Nagłówek Znak"/>
    <w:basedOn w:val="Domylnaczcionkaakapitu"/>
    <w:link w:val="Nagwek"/>
    <w:uiPriority w:val="99"/>
    <w:rsid w:val="00563046"/>
    <w:rPr>
      <w:rFonts w:ascii="Calibri" w:hAnsi="Calibri" w:cs="Calibri"/>
      <w:sz w:val="24"/>
    </w:rPr>
  </w:style>
  <w:style w:type="paragraph" w:styleId="Stopka">
    <w:name w:val="footer"/>
    <w:basedOn w:val="Normalny"/>
    <w:link w:val="StopkaZnak"/>
    <w:uiPriority w:val="99"/>
    <w:unhideWhenUsed/>
    <w:rsid w:val="00563046"/>
    <w:pPr>
      <w:jc w:val="center"/>
    </w:pPr>
  </w:style>
  <w:style w:type="character" w:customStyle="1" w:styleId="StopkaZnak">
    <w:name w:val="Stopka Znak"/>
    <w:basedOn w:val="Domylnaczcionkaakapitu"/>
    <w:link w:val="Stopka"/>
    <w:uiPriority w:val="99"/>
    <w:rsid w:val="00563046"/>
    <w:rPr>
      <w:rFonts w:ascii="Calibri" w:hAnsi="Calibri" w:cs="Calibri"/>
      <w:sz w:val="24"/>
    </w:rPr>
  </w:style>
  <w:style w:type="character" w:styleId="Tekstzastpczy">
    <w:name w:val="Placeholder Text"/>
    <w:basedOn w:val="Domylnaczcionkaakapitu"/>
    <w:uiPriority w:val="99"/>
    <w:semiHidden/>
    <w:rsid w:val="00563046"/>
    <w:rPr>
      <w:rFonts w:ascii="Calibri" w:hAnsi="Calibri" w:cs="Calibri"/>
      <w:color w:val="595959" w:themeColor="text1" w:themeTint="A6"/>
    </w:rPr>
  </w:style>
  <w:style w:type="paragraph" w:customStyle="1" w:styleId="Informacjekontaktowe">
    <w:name w:val="Informacje kontaktowe"/>
    <w:basedOn w:val="Normalny"/>
    <w:uiPriority w:val="3"/>
    <w:qFormat/>
    <w:rsid w:val="00563046"/>
    <w:pPr>
      <w:jc w:val="center"/>
    </w:pPr>
  </w:style>
  <w:style w:type="character" w:customStyle="1" w:styleId="Nagwek1Znak">
    <w:name w:val="Nagłówek 1 Znak"/>
    <w:basedOn w:val="Domylnaczcionkaakapitu"/>
    <w:link w:val="Nagwek1"/>
    <w:uiPriority w:val="9"/>
    <w:rsid w:val="00563046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63046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63046"/>
    <w:rPr>
      <w:rFonts w:ascii="Calibri" w:eastAsiaTheme="majorEastAsia" w:hAnsi="Calibri" w:cs="Calibri"/>
      <w:b/>
      <w:caps/>
      <w:sz w:val="24"/>
      <w:szCs w:val="24"/>
    </w:rPr>
  </w:style>
  <w:style w:type="table" w:styleId="Tabela-Siatka">
    <w:name w:val="Table Grid"/>
    <w:basedOn w:val="Standardowy"/>
    <w:uiPriority w:val="39"/>
    <w:rsid w:val="00563046"/>
    <w:pPr>
      <w:contextualSpacing/>
    </w:pPr>
    <w:tblPr/>
  </w:style>
  <w:style w:type="character" w:styleId="Odwoaniedelikatne">
    <w:name w:val="Subtle Reference"/>
    <w:basedOn w:val="Domylnaczcionkaakapitu"/>
    <w:uiPriority w:val="10"/>
    <w:qFormat/>
    <w:rsid w:val="00563046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punktowana">
    <w:name w:val="List Bullet"/>
    <w:basedOn w:val="Normalny"/>
    <w:uiPriority w:val="11"/>
    <w:qFormat/>
    <w:rsid w:val="00563046"/>
    <w:pPr>
      <w:numPr>
        <w:numId w:val="5"/>
      </w:numPr>
      <w:spacing w:before="120"/>
    </w:pPr>
  </w:style>
  <w:style w:type="paragraph" w:styleId="Listanumerowana">
    <w:name w:val="List Number"/>
    <w:basedOn w:val="Normalny"/>
    <w:uiPriority w:val="13"/>
    <w:qFormat/>
    <w:rsid w:val="00563046"/>
    <w:pPr>
      <w:numPr>
        <w:numId w:val="7"/>
      </w:numPr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63046"/>
    <w:rPr>
      <w:rFonts w:ascii="Georgia" w:eastAsiaTheme="majorEastAsia" w:hAnsi="Georgia" w:cstheme="majorBidi"/>
      <w:i/>
      <w:iCs/>
      <w:color w:val="156138" w:themeColor="accent1" w:themeShade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63046"/>
    <w:rPr>
      <w:rFonts w:ascii="Georgia" w:eastAsiaTheme="majorEastAsia" w:hAnsi="Georgia" w:cstheme="majorBidi"/>
      <w:b/>
      <w:color w:val="auto"/>
      <w:sz w:val="24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63046"/>
    <w:rPr>
      <w:rFonts w:ascii="Georgia" w:eastAsiaTheme="majorEastAsia" w:hAnsi="Georgia" w:cstheme="majorBidi"/>
      <w:b/>
      <w:i/>
      <w:iCs/>
      <w:color w:val="auto"/>
      <w:sz w:val="24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63046"/>
    <w:pPr>
      <w:spacing w:after="200"/>
    </w:pPr>
    <w:rPr>
      <w:i/>
      <w:iCs/>
      <w:color w:val="161616" w:themeColor="text2"/>
      <w:szCs w:val="1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63046"/>
    <w:pPr>
      <w:outlineLvl w:val="9"/>
    </w:pPr>
  </w:style>
  <w:style w:type="paragraph" w:styleId="Cytat">
    <w:name w:val="Quote"/>
    <w:basedOn w:val="Normalny"/>
    <w:next w:val="Normalny"/>
    <w:link w:val="CytatZnak"/>
    <w:uiPriority w:val="29"/>
    <w:semiHidden/>
    <w:unhideWhenUsed/>
    <w:rsid w:val="00563046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563046"/>
    <w:rPr>
      <w:rFonts w:ascii="Calibri" w:hAnsi="Calibri" w:cs="Calibri"/>
      <w:i/>
      <w:iCs/>
      <w:color w:val="404040" w:themeColor="text1" w:themeTint="BF"/>
      <w:sz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rsid w:val="00563046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563046"/>
    <w:rPr>
      <w:rFonts w:ascii="Calibri" w:hAnsi="Calibri" w:cs="Calibri"/>
      <w:i/>
      <w:iCs/>
      <w:color w:val="1D824C" w:themeColor="accent1"/>
      <w:sz w:val="24"/>
    </w:rPr>
  </w:style>
  <w:style w:type="character" w:styleId="Tytuksiki">
    <w:name w:val="Book Title"/>
    <w:basedOn w:val="Domylnaczcionkaakapitu"/>
    <w:uiPriority w:val="33"/>
    <w:semiHidden/>
    <w:unhideWhenUsed/>
    <w:rsid w:val="00563046"/>
    <w:rPr>
      <w:rFonts w:ascii="Calibri" w:hAnsi="Calibri" w:cs="Calibri"/>
      <w:b/>
      <w:bCs/>
      <w:i/>
      <w:iCs/>
      <w:spacing w:val="0"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rsid w:val="00563046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563046"/>
    <w:rPr>
      <w:rFonts w:ascii="Calibri" w:eastAsiaTheme="minorEastAsia" w:hAnsi="Calibri" w:cs="Calibri"/>
      <w:color w:val="5A5A5A" w:themeColor="text1" w:themeTint="A5"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63046"/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3046"/>
    <w:rPr>
      <w:rFonts w:ascii="Segoe UI" w:hAnsi="Segoe UI" w:cs="Segoe UI"/>
      <w:sz w:val="24"/>
      <w:szCs w:val="18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563046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563046"/>
    <w:rPr>
      <w:rFonts w:ascii="Calibri" w:hAnsi="Calibri" w:cs="Calibri"/>
      <w:sz w:val="24"/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563046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563046"/>
    <w:rPr>
      <w:rFonts w:ascii="Calibri" w:hAnsi="Calibri" w:cs="Calibri"/>
      <w:sz w:val="24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63046"/>
    <w:rPr>
      <w:rFonts w:ascii="Calibri" w:hAnsi="Calibri" w:cs="Calibri"/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63046"/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63046"/>
    <w:rPr>
      <w:rFonts w:ascii="Calibri" w:hAnsi="Calibri" w:cs="Calibri"/>
      <w:sz w:val="24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6304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63046"/>
    <w:rPr>
      <w:rFonts w:ascii="Calibri" w:hAnsi="Calibri" w:cs="Calibri"/>
      <w:b/>
      <w:bCs/>
      <w:sz w:val="24"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563046"/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563046"/>
    <w:rPr>
      <w:rFonts w:ascii="Segoe UI" w:hAnsi="Segoe UI" w:cs="Segoe UI"/>
      <w:sz w:val="24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3046"/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3046"/>
    <w:rPr>
      <w:rFonts w:ascii="Calibri" w:hAnsi="Calibri" w:cs="Calibri"/>
      <w:sz w:val="24"/>
      <w:szCs w:val="20"/>
    </w:rPr>
  </w:style>
  <w:style w:type="paragraph" w:styleId="Adreszwrotnynakopercie">
    <w:name w:val="envelope return"/>
    <w:basedOn w:val="Normalny"/>
    <w:uiPriority w:val="99"/>
    <w:semiHidden/>
    <w:unhideWhenUsed/>
    <w:rsid w:val="00563046"/>
    <w:rPr>
      <w:rFonts w:ascii="Georgia" w:eastAsiaTheme="majorEastAsia" w:hAnsi="Georgia" w:cstheme="majorBidi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63046"/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63046"/>
    <w:rPr>
      <w:rFonts w:ascii="Calibri" w:hAnsi="Calibri" w:cs="Calibri"/>
      <w:sz w:val="24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563046"/>
    <w:rPr>
      <w:rFonts w:ascii="Consolas" w:hAnsi="Consolas" w:cs="Consolas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563046"/>
    <w:rPr>
      <w:rFonts w:ascii="Consolas" w:hAnsi="Consolas" w:cs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63046"/>
    <w:rPr>
      <w:rFonts w:ascii="Consolas" w:hAnsi="Consolas" w:cs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63046"/>
    <w:rPr>
      <w:rFonts w:ascii="Consolas" w:hAnsi="Consolas" w:cs="Consolas"/>
      <w:sz w:val="24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563046"/>
    <w:rPr>
      <w:rFonts w:ascii="Consolas" w:hAnsi="Consolas" w:cs="Consolas"/>
      <w:sz w:val="22"/>
      <w:szCs w:val="20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563046"/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563046"/>
    <w:rPr>
      <w:rFonts w:ascii="Consolas" w:hAnsi="Consolas" w:cs="Calibri"/>
      <w:sz w:val="24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63046"/>
    <w:rPr>
      <w:rFonts w:ascii="Georgia" w:eastAsiaTheme="majorEastAsia" w:hAnsi="Georgia" w:cstheme="majorBidi"/>
      <w:i/>
      <w:iCs/>
      <w:color w:val="0E4025" w:themeColor="accent1" w:themeShade="7F"/>
      <w:sz w:val="24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563046"/>
  </w:style>
  <w:style w:type="paragraph" w:styleId="Tekstblokowy">
    <w:name w:val="Block Text"/>
    <w:basedOn w:val="Normalny"/>
    <w:uiPriority w:val="99"/>
    <w:semiHidden/>
    <w:unhideWhenUsed/>
    <w:rsid w:val="00563046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56304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563046"/>
    <w:rPr>
      <w:rFonts w:ascii="Calibri" w:hAnsi="Calibri" w:cs="Calibri"/>
      <w:sz w:val="24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563046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563046"/>
    <w:rPr>
      <w:rFonts w:ascii="Calibri" w:hAnsi="Calibri" w:cs="Calibri"/>
      <w:sz w:val="24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563046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563046"/>
    <w:rPr>
      <w:rFonts w:ascii="Calibri" w:hAnsi="Calibri" w:cs="Calibri"/>
      <w:sz w:val="24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563046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563046"/>
    <w:rPr>
      <w:rFonts w:ascii="Calibri" w:hAnsi="Calibri" w:cs="Calibri"/>
      <w:sz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563046"/>
    <w:pPr>
      <w:spacing w:after="16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563046"/>
    <w:rPr>
      <w:rFonts w:ascii="Calibri" w:hAnsi="Calibri" w:cs="Calibri"/>
      <w:sz w:val="24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563046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563046"/>
    <w:rPr>
      <w:rFonts w:ascii="Calibri" w:hAnsi="Calibri" w:cs="Calibri"/>
      <w:sz w:val="24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563046"/>
    <w:pPr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563046"/>
    <w:rPr>
      <w:rFonts w:ascii="Calibri" w:hAnsi="Calibri" w:cs="Calibri"/>
      <w:sz w:val="24"/>
    </w:rPr>
  </w:style>
  <w:style w:type="table" w:styleId="Kolorowasiatka">
    <w:name w:val="Colorful Grid"/>
    <w:basedOn w:val="Standardowy"/>
    <w:uiPriority w:val="73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56304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563046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563046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563046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563046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563046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563046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iemnalista">
    <w:name w:val="Dark List"/>
    <w:basedOn w:val="Standardowy"/>
    <w:uiPriority w:val="70"/>
    <w:semiHidden/>
    <w:unhideWhenUsed/>
    <w:rsid w:val="0056304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563046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563046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563046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563046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563046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563046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563046"/>
  </w:style>
  <w:style w:type="character" w:customStyle="1" w:styleId="DataZnak">
    <w:name w:val="Data Znak"/>
    <w:basedOn w:val="Domylnaczcionkaakapitu"/>
    <w:link w:val="Data"/>
    <w:uiPriority w:val="99"/>
    <w:semiHidden/>
    <w:rsid w:val="00563046"/>
    <w:rPr>
      <w:rFonts w:ascii="Calibri" w:hAnsi="Calibri" w:cs="Calibri"/>
      <w:sz w:val="24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563046"/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563046"/>
    <w:rPr>
      <w:rFonts w:ascii="Calibri" w:hAnsi="Calibri" w:cs="Calibri"/>
      <w:sz w:val="24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63046"/>
    <w:rPr>
      <w:rFonts w:ascii="Calibri" w:hAnsi="Calibri" w:cs="Calibri"/>
      <w:vertAlign w:val="superscript"/>
    </w:rPr>
  </w:style>
  <w:style w:type="paragraph" w:styleId="Adresnakopercie">
    <w:name w:val="envelope address"/>
    <w:basedOn w:val="Normalny"/>
    <w:uiPriority w:val="99"/>
    <w:semiHidden/>
    <w:unhideWhenUsed/>
    <w:rsid w:val="0056304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563046"/>
    <w:rPr>
      <w:rFonts w:ascii="Calibri" w:hAnsi="Calibri" w:cs="Calibri"/>
      <w:color w:val="BF4A27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63046"/>
    <w:rPr>
      <w:rFonts w:ascii="Calibri" w:hAnsi="Calibri" w:cs="Calibri"/>
      <w:vertAlign w:val="superscript"/>
    </w:rPr>
  </w:style>
  <w:style w:type="table" w:styleId="Tabelasiatki1jasna">
    <w:name w:val="Grid Table 1 Light"/>
    <w:basedOn w:val="Standardowy"/>
    <w:uiPriority w:val="46"/>
    <w:rsid w:val="005630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563046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563046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563046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563046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563046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563046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56304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563046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siatki2akcent2">
    <w:name w:val="Grid Table 2 Accent 2"/>
    <w:basedOn w:val="Standardowy"/>
    <w:uiPriority w:val="47"/>
    <w:rsid w:val="00563046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siatki2akcent3">
    <w:name w:val="Grid Table 2 Accent 3"/>
    <w:basedOn w:val="Standardowy"/>
    <w:uiPriority w:val="47"/>
    <w:rsid w:val="00563046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siatki2akcent4">
    <w:name w:val="Grid Table 2 Accent 4"/>
    <w:basedOn w:val="Standardowy"/>
    <w:uiPriority w:val="47"/>
    <w:rsid w:val="00563046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siatki2akcent5">
    <w:name w:val="Grid Table 2 Accent 5"/>
    <w:basedOn w:val="Standardowy"/>
    <w:uiPriority w:val="47"/>
    <w:rsid w:val="00563046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siatki2akcent6">
    <w:name w:val="Grid Table 2 Accent 6"/>
    <w:basedOn w:val="Standardowy"/>
    <w:uiPriority w:val="47"/>
    <w:rsid w:val="00563046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siatki3">
    <w:name w:val="Grid Table 3"/>
    <w:basedOn w:val="Standardowy"/>
    <w:uiPriority w:val="48"/>
    <w:rsid w:val="0056304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3akcent1">
    <w:name w:val="Grid Table 3 Accent 1"/>
    <w:basedOn w:val="Standardowy"/>
    <w:uiPriority w:val="48"/>
    <w:rsid w:val="0056304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siatki3akcent2">
    <w:name w:val="Grid Table 3 Accent 2"/>
    <w:basedOn w:val="Standardowy"/>
    <w:uiPriority w:val="48"/>
    <w:rsid w:val="0056304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siatki3akcent3">
    <w:name w:val="Grid Table 3 Accent 3"/>
    <w:basedOn w:val="Standardowy"/>
    <w:uiPriority w:val="48"/>
    <w:rsid w:val="0056304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siatki3akcent4">
    <w:name w:val="Grid Table 3 Accent 4"/>
    <w:basedOn w:val="Standardowy"/>
    <w:uiPriority w:val="48"/>
    <w:rsid w:val="0056304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siatki3akcent5">
    <w:name w:val="Grid Table 3 Accent 5"/>
    <w:basedOn w:val="Standardowy"/>
    <w:uiPriority w:val="48"/>
    <w:rsid w:val="0056304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siatki3akcent6">
    <w:name w:val="Grid Table 3 Accent 6"/>
    <w:basedOn w:val="Standardowy"/>
    <w:uiPriority w:val="48"/>
    <w:rsid w:val="0056304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siatki4">
    <w:name w:val="Grid Table 4"/>
    <w:basedOn w:val="Standardowy"/>
    <w:uiPriority w:val="49"/>
    <w:rsid w:val="0056304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56304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56304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siatki4akcent3">
    <w:name w:val="Grid Table 4 Accent 3"/>
    <w:basedOn w:val="Standardowy"/>
    <w:uiPriority w:val="49"/>
    <w:rsid w:val="0056304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siatki4akcent4">
    <w:name w:val="Grid Table 4 Accent 4"/>
    <w:basedOn w:val="Standardowy"/>
    <w:uiPriority w:val="49"/>
    <w:rsid w:val="0056304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siatki4akcent5">
    <w:name w:val="Grid Table 4 Accent 5"/>
    <w:basedOn w:val="Standardowy"/>
    <w:uiPriority w:val="49"/>
    <w:rsid w:val="0056304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56304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siatki5ciemna">
    <w:name w:val="Grid Table 5 Dark"/>
    <w:basedOn w:val="Standardowy"/>
    <w:uiPriority w:val="50"/>
    <w:rsid w:val="005630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5630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rsid w:val="005630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siatki5ciemnaakcent3">
    <w:name w:val="Grid Table 5 Dark Accent 3"/>
    <w:basedOn w:val="Standardowy"/>
    <w:uiPriority w:val="50"/>
    <w:rsid w:val="005630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siatki5ciemnaakcent4">
    <w:name w:val="Grid Table 5 Dark Accent 4"/>
    <w:basedOn w:val="Standardowy"/>
    <w:uiPriority w:val="50"/>
    <w:rsid w:val="005630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siatki5ciemnaakcent5">
    <w:name w:val="Grid Table 5 Dark Accent 5"/>
    <w:basedOn w:val="Standardowy"/>
    <w:uiPriority w:val="50"/>
    <w:rsid w:val="005630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rsid w:val="005630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siatki6kolorowa">
    <w:name w:val="Grid Table 6 Colorful"/>
    <w:basedOn w:val="Standardowy"/>
    <w:uiPriority w:val="51"/>
    <w:rsid w:val="0056304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56304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56304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56304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siatki6kolorowaakcent4">
    <w:name w:val="Grid Table 6 Colorful Accent 4"/>
    <w:basedOn w:val="Standardowy"/>
    <w:uiPriority w:val="51"/>
    <w:rsid w:val="0056304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56304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siatki6kolorowaakcent6">
    <w:name w:val="Grid Table 6 Colorful Accent 6"/>
    <w:basedOn w:val="Standardowy"/>
    <w:uiPriority w:val="51"/>
    <w:rsid w:val="0056304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siatki7kolorowa">
    <w:name w:val="Grid Table 7 Colorful"/>
    <w:basedOn w:val="Standardowy"/>
    <w:uiPriority w:val="52"/>
    <w:rsid w:val="0056304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56304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siatki7kolorowaakcent2">
    <w:name w:val="Grid Table 7 Colorful Accent 2"/>
    <w:basedOn w:val="Standardowy"/>
    <w:uiPriority w:val="52"/>
    <w:rsid w:val="0056304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siatki7kolorowaakcent3">
    <w:name w:val="Grid Table 7 Colorful Accent 3"/>
    <w:basedOn w:val="Standardowy"/>
    <w:uiPriority w:val="52"/>
    <w:rsid w:val="0056304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siatki7kolorowaakcent4">
    <w:name w:val="Grid Table 7 Colorful Accent 4"/>
    <w:basedOn w:val="Standardowy"/>
    <w:uiPriority w:val="52"/>
    <w:rsid w:val="0056304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siatki7kolorowaakcent5">
    <w:name w:val="Grid Table 7 Colorful Accent 5"/>
    <w:basedOn w:val="Standardowy"/>
    <w:uiPriority w:val="52"/>
    <w:rsid w:val="0056304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siatki7kolorowaakcent6">
    <w:name w:val="Grid Table 7 Colorful Accent 6"/>
    <w:basedOn w:val="Standardowy"/>
    <w:uiPriority w:val="52"/>
    <w:rsid w:val="0056304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63046"/>
    <w:rPr>
      <w:rFonts w:ascii="Georgia" w:eastAsiaTheme="majorEastAsia" w:hAnsi="Georgia" w:cstheme="majorBidi"/>
      <w:color w:val="156138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63046"/>
    <w:rPr>
      <w:rFonts w:ascii="Georgia" w:eastAsiaTheme="majorEastAsia" w:hAnsi="Georgia" w:cstheme="majorBidi"/>
      <w:color w:val="0E4025" w:themeColor="accent1" w:themeShade="7F"/>
      <w:sz w:val="24"/>
    </w:rPr>
  </w:style>
  <w:style w:type="character" w:styleId="HTML-akronim">
    <w:name w:val="HTML Acronym"/>
    <w:basedOn w:val="Domylnaczcionkaakapitu"/>
    <w:uiPriority w:val="99"/>
    <w:semiHidden/>
    <w:unhideWhenUsed/>
    <w:rsid w:val="00563046"/>
    <w:rPr>
      <w:rFonts w:ascii="Calibri" w:hAnsi="Calibri" w:cs="Calibri"/>
    </w:rPr>
  </w:style>
  <w:style w:type="paragraph" w:styleId="HTML-adres">
    <w:name w:val="HTML Address"/>
    <w:basedOn w:val="Normalny"/>
    <w:link w:val="HTML-adresZnak"/>
    <w:uiPriority w:val="99"/>
    <w:semiHidden/>
    <w:unhideWhenUsed/>
    <w:rsid w:val="00563046"/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563046"/>
    <w:rPr>
      <w:rFonts w:ascii="Calibri" w:hAnsi="Calibri" w:cs="Calibri"/>
      <w:i/>
      <w:iCs/>
      <w:sz w:val="24"/>
    </w:rPr>
  </w:style>
  <w:style w:type="character" w:styleId="HTML-cytat">
    <w:name w:val="HTML Cite"/>
    <w:basedOn w:val="Domylnaczcionkaakapitu"/>
    <w:uiPriority w:val="99"/>
    <w:semiHidden/>
    <w:unhideWhenUsed/>
    <w:rsid w:val="00563046"/>
    <w:rPr>
      <w:rFonts w:ascii="Calibri" w:hAnsi="Calibri" w:cs="Calibri"/>
      <w:i/>
      <w:iCs/>
    </w:rPr>
  </w:style>
  <w:style w:type="character" w:styleId="HTML-definicja">
    <w:name w:val="HTML Definition"/>
    <w:basedOn w:val="Domylnaczcionkaakapitu"/>
    <w:uiPriority w:val="99"/>
    <w:semiHidden/>
    <w:unhideWhenUsed/>
    <w:rsid w:val="00563046"/>
    <w:rPr>
      <w:rFonts w:ascii="Calibri" w:hAnsi="Calibri" w:cs="Calibri"/>
      <w:i/>
      <w:iCs/>
    </w:rPr>
  </w:style>
  <w:style w:type="character" w:styleId="HTML-przykad">
    <w:name w:val="HTML Sample"/>
    <w:basedOn w:val="Domylnaczcionkaakapitu"/>
    <w:uiPriority w:val="99"/>
    <w:semiHidden/>
    <w:unhideWhenUsed/>
    <w:rsid w:val="00563046"/>
    <w:rPr>
      <w:rFonts w:ascii="Consolas" w:hAnsi="Consolas" w:cs="Consolas"/>
      <w:sz w:val="24"/>
      <w:szCs w:val="24"/>
    </w:rPr>
  </w:style>
  <w:style w:type="character" w:styleId="HTML-zmienna">
    <w:name w:val="HTML Variable"/>
    <w:basedOn w:val="Domylnaczcionkaakapitu"/>
    <w:uiPriority w:val="99"/>
    <w:semiHidden/>
    <w:unhideWhenUsed/>
    <w:rsid w:val="00563046"/>
    <w:rPr>
      <w:rFonts w:ascii="Calibri" w:hAnsi="Calibri" w:cs="Calibri"/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563046"/>
    <w:rPr>
      <w:rFonts w:ascii="Calibri" w:hAnsi="Calibri" w:cs="Calibri"/>
      <w:color w:val="2C5C85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563046"/>
    <w:pPr>
      <w:ind w:left="220" w:hanging="22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563046"/>
    <w:pPr>
      <w:ind w:left="440" w:hanging="22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563046"/>
    <w:pPr>
      <w:ind w:left="660" w:hanging="22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563046"/>
    <w:pPr>
      <w:ind w:left="880" w:hanging="22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563046"/>
    <w:pPr>
      <w:ind w:left="1100" w:hanging="22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563046"/>
    <w:pPr>
      <w:ind w:left="1320" w:hanging="22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563046"/>
    <w:pPr>
      <w:ind w:left="1540" w:hanging="22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563046"/>
    <w:pPr>
      <w:ind w:left="1760" w:hanging="22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563046"/>
    <w:pPr>
      <w:ind w:left="1980" w:hanging="22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563046"/>
    <w:rPr>
      <w:rFonts w:ascii="Georgia" w:eastAsiaTheme="majorEastAsia" w:hAnsi="Georgia" w:cstheme="majorBidi"/>
      <w:b/>
      <w:bCs/>
    </w:rPr>
  </w:style>
  <w:style w:type="character" w:styleId="Wyrnienieintensywne">
    <w:name w:val="Intense Emphasis"/>
    <w:basedOn w:val="Domylnaczcionkaakapitu"/>
    <w:uiPriority w:val="2"/>
    <w:rsid w:val="00563046"/>
    <w:rPr>
      <w:rFonts w:ascii="Georgia" w:hAnsi="Georgia" w:cs="Calibri"/>
      <w:b/>
      <w:iCs/>
      <w:color w:val="262626" w:themeColor="text1" w:themeTint="D9"/>
      <w:sz w:val="70"/>
    </w:rPr>
  </w:style>
  <w:style w:type="table" w:styleId="Jasnasiatka">
    <w:name w:val="Light Grid"/>
    <w:basedOn w:val="Standardowy"/>
    <w:uiPriority w:val="62"/>
    <w:semiHidden/>
    <w:unhideWhenUsed/>
    <w:rsid w:val="0056304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56304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56304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56304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56304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56304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56304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56304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56304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56304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56304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56304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56304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56304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56304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563046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563046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563046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563046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563046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563046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563046"/>
    <w:rPr>
      <w:rFonts w:ascii="Calibri" w:hAnsi="Calibri" w:cs="Calibri"/>
    </w:rPr>
  </w:style>
  <w:style w:type="paragraph" w:styleId="Lista">
    <w:name w:val="List"/>
    <w:basedOn w:val="Normalny"/>
    <w:uiPriority w:val="99"/>
    <w:semiHidden/>
    <w:unhideWhenUsed/>
    <w:rsid w:val="00563046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563046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563046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563046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563046"/>
    <w:pPr>
      <w:ind w:left="1800" w:hanging="360"/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563046"/>
    <w:pPr>
      <w:numPr>
        <w:numId w:val="4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563046"/>
    <w:pPr>
      <w:numPr>
        <w:numId w:val="10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563046"/>
    <w:pPr>
      <w:numPr>
        <w:numId w:val="11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563046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563046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563046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563046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563046"/>
    <w:pPr>
      <w:spacing w:after="120"/>
      <w:ind w:left="1800"/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563046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563046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563046"/>
    <w:pPr>
      <w:numPr>
        <w:numId w:val="12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563046"/>
    <w:pPr>
      <w:numPr>
        <w:numId w:val="13"/>
      </w:numPr>
      <w:contextualSpacing/>
    </w:pPr>
  </w:style>
  <w:style w:type="paragraph" w:styleId="Akapitzlist">
    <w:name w:val="List Paragraph"/>
    <w:basedOn w:val="Normalny"/>
    <w:uiPriority w:val="34"/>
    <w:semiHidden/>
    <w:unhideWhenUsed/>
    <w:rsid w:val="00563046"/>
    <w:pPr>
      <w:ind w:left="720"/>
      <w:contextualSpacing/>
    </w:pPr>
  </w:style>
  <w:style w:type="table" w:styleId="Tabelalisty1jasna">
    <w:name w:val="List Table 1 Light"/>
    <w:basedOn w:val="Standardowy"/>
    <w:uiPriority w:val="46"/>
    <w:rsid w:val="005630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akcent1">
    <w:name w:val="List Table 1 Light Accent 1"/>
    <w:basedOn w:val="Standardowy"/>
    <w:uiPriority w:val="46"/>
    <w:rsid w:val="005630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listy1jasnaakcent2">
    <w:name w:val="List Table 1 Light Accent 2"/>
    <w:basedOn w:val="Standardowy"/>
    <w:uiPriority w:val="46"/>
    <w:rsid w:val="005630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listy1jasnaakcent3">
    <w:name w:val="List Table 1 Light Accent 3"/>
    <w:basedOn w:val="Standardowy"/>
    <w:uiPriority w:val="46"/>
    <w:rsid w:val="005630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listy1jasnaakcent4">
    <w:name w:val="List Table 1 Light Accent 4"/>
    <w:basedOn w:val="Standardowy"/>
    <w:uiPriority w:val="46"/>
    <w:rsid w:val="005630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listy1jasnaakcent5">
    <w:name w:val="List Table 1 Light Accent 5"/>
    <w:basedOn w:val="Standardowy"/>
    <w:uiPriority w:val="46"/>
    <w:rsid w:val="005630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listy1jasnaakcent6">
    <w:name w:val="List Table 1 Light Accent 6"/>
    <w:basedOn w:val="Standardowy"/>
    <w:uiPriority w:val="46"/>
    <w:rsid w:val="005630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listy2">
    <w:name w:val="List Table 2"/>
    <w:basedOn w:val="Standardowy"/>
    <w:uiPriority w:val="47"/>
    <w:rsid w:val="0056304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akcent1">
    <w:name w:val="List Table 2 Accent 1"/>
    <w:basedOn w:val="Standardowy"/>
    <w:uiPriority w:val="47"/>
    <w:rsid w:val="00563046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listy2akcent2">
    <w:name w:val="List Table 2 Accent 2"/>
    <w:basedOn w:val="Standardowy"/>
    <w:uiPriority w:val="47"/>
    <w:rsid w:val="00563046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listy2akcent3">
    <w:name w:val="List Table 2 Accent 3"/>
    <w:basedOn w:val="Standardowy"/>
    <w:uiPriority w:val="47"/>
    <w:rsid w:val="00563046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listy2akcent4">
    <w:name w:val="List Table 2 Accent 4"/>
    <w:basedOn w:val="Standardowy"/>
    <w:uiPriority w:val="47"/>
    <w:rsid w:val="00563046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listy2akcent5">
    <w:name w:val="List Table 2 Accent 5"/>
    <w:basedOn w:val="Standardowy"/>
    <w:uiPriority w:val="47"/>
    <w:rsid w:val="00563046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listy2akcent6">
    <w:name w:val="List Table 2 Accent 6"/>
    <w:basedOn w:val="Standardowy"/>
    <w:uiPriority w:val="47"/>
    <w:rsid w:val="00563046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listy3">
    <w:name w:val="List Table 3"/>
    <w:basedOn w:val="Standardowy"/>
    <w:uiPriority w:val="48"/>
    <w:rsid w:val="0056304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rsid w:val="00563046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rsid w:val="00563046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listy3akcent3">
    <w:name w:val="List Table 3 Accent 3"/>
    <w:basedOn w:val="Standardowy"/>
    <w:uiPriority w:val="48"/>
    <w:rsid w:val="00563046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rsid w:val="00563046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rsid w:val="00563046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rsid w:val="00563046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56304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1">
    <w:name w:val="List Table 4 Accent 1"/>
    <w:basedOn w:val="Standardowy"/>
    <w:uiPriority w:val="49"/>
    <w:rsid w:val="0056304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listy4akcent2">
    <w:name w:val="List Table 4 Accent 2"/>
    <w:basedOn w:val="Standardowy"/>
    <w:uiPriority w:val="49"/>
    <w:rsid w:val="0056304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listy4akcent3">
    <w:name w:val="List Table 4 Accent 3"/>
    <w:basedOn w:val="Standardowy"/>
    <w:uiPriority w:val="49"/>
    <w:rsid w:val="0056304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listy4akcent4">
    <w:name w:val="List Table 4 Accent 4"/>
    <w:basedOn w:val="Standardowy"/>
    <w:uiPriority w:val="49"/>
    <w:rsid w:val="0056304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listy4akcent5">
    <w:name w:val="List Table 4 Accent 5"/>
    <w:basedOn w:val="Standardowy"/>
    <w:uiPriority w:val="49"/>
    <w:rsid w:val="0056304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listy4akcent6">
    <w:name w:val="List Table 4 Accent 6"/>
    <w:basedOn w:val="Standardowy"/>
    <w:uiPriority w:val="49"/>
    <w:rsid w:val="0056304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listy5ciemna">
    <w:name w:val="List Table 5 Dark"/>
    <w:basedOn w:val="Standardowy"/>
    <w:uiPriority w:val="50"/>
    <w:rsid w:val="0056304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1">
    <w:name w:val="List Table 5 Dark Accent 1"/>
    <w:basedOn w:val="Standardowy"/>
    <w:uiPriority w:val="50"/>
    <w:rsid w:val="00563046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2">
    <w:name w:val="List Table 5 Dark Accent 2"/>
    <w:basedOn w:val="Standardowy"/>
    <w:uiPriority w:val="50"/>
    <w:rsid w:val="00563046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rsid w:val="00563046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563046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5">
    <w:name w:val="List Table 5 Dark Accent 5"/>
    <w:basedOn w:val="Standardowy"/>
    <w:uiPriority w:val="50"/>
    <w:rsid w:val="00563046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rsid w:val="00563046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56304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6kolorowaakcent1">
    <w:name w:val="List Table 6 Colorful Accent 1"/>
    <w:basedOn w:val="Standardowy"/>
    <w:uiPriority w:val="51"/>
    <w:rsid w:val="0056304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listy6kolorowaakcent2">
    <w:name w:val="List Table 6 Colorful Accent 2"/>
    <w:basedOn w:val="Standardowy"/>
    <w:uiPriority w:val="51"/>
    <w:rsid w:val="0056304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listy6kolorowaakcent3">
    <w:name w:val="List Table 6 Colorful Accent 3"/>
    <w:basedOn w:val="Standardowy"/>
    <w:uiPriority w:val="51"/>
    <w:rsid w:val="0056304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56304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listy6kolorowaakcent5">
    <w:name w:val="List Table 6 Colorful Accent 5"/>
    <w:basedOn w:val="Standardowy"/>
    <w:uiPriority w:val="51"/>
    <w:rsid w:val="0056304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listy6kolorowaakcent6">
    <w:name w:val="List Table 6 Colorful Accent 6"/>
    <w:basedOn w:val="Standardowy"/>
    <w:uiPriority w:val="51"/>
    <w:rsid w:val="0056304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listy7kolorowa">
    <w:name w:val="List Table 7 Colorful"/>
    <w:basedOn w:val="Standardowy"/>
    <w:uiPriority w:val="52"/>
    <w:rsid w:val="0056304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1">
    <w:name w:val="List Table 7 Colorful Accent 1"/>
    <w:basedOn w:val="Standardowy"/>
    <w:uiPriority w:val="52"/>
    <w:rsid w:val="00563046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rsid w:val="00563046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563046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4">
    <w:name w:val="List Table 7 Colorful Accent 4"/>
    <w:basedOn w:val="Standardowy"/>
    <w:uiPriority w:val="52"/>
    <w:rsid w:val="00563046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563046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6">
    <w:name w:val="List Table 7 Colorful Accent 6"/>
    <w:basedOn w:val="Standardowy"/>
    <w:uiPriority w:val="52"/>
    <w:rsid w:val="00563046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edniasiatka1">
    <w:name w:val="Medium Grid 1"/>
    <w:basedOn w:val="Standardowy"/>
    <w:uiPriority w:val="67"/>
    <w:semiHidden/>
    <w:unhideWhenUsed/>
    <w:rsid w:val="0056304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56304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56304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56304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56304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56304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56304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5630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5630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5630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5630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5630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5630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5630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5630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5630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5630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5630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5630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5630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5630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563046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5630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5630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5630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5630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5630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5630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56304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56304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56304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56304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56304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56304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56304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56304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5630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5630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5630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5630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5630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5630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56304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5630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Cs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563046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Bezodstpw">
    <w:name w:val="No Spacing"/>
    <w:uiPriority w:val="1"/>
    <w:semiHidden/>
    <w:unhideWhenUsed/>
    <w:qFormat/>
    <w:rsid w:val="00563046"/>
    <w:rPr>
      <w:rFonts w:ascii="Calibri" w:hAnsi="Calibri" w:cs="Calibri"/>
    </w:rPr>
  </w:style>
  <w:style w:type="paragraph" w:styleId="NormalnyWeb">
    <w:name w:val="Normal (Web)"/>
    <w:basedOn w:val="Normalny"/>
    <w:uiPriority w:val="99"/>
    <w:semiHidden/>
    <w:unhideWhenUsed/>
    <w:rsid w:val="00563046"/>
    <w:rPr>
      <w:rFonts w:ascii="Times New Roman" w:hAnsi="Times New Roman" w:cs="Times New Roman"/>
      <w:szCs w:val="24"/>
    </w:rPr>
  </w:style>
  <w:style w:type="paragraph" w:styleId="Wcicienormalne">
    <w:name w:val="Normal Indent"/>
    <w:basedOn w:val="Normalny"/>
    <w:uiPriority w:val="99"/>
    <w:semiHidden/>
    <w:unhideWhenUsed/>
    <w:rsid w:val="00563046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563046"/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563046"/>
    <w:rPr>
      <w:rFonts w:ascii="Calibri" w:hAnsi="Calibri" w:cs="Calibri"/>
      <w:sz w:val="24"/>
    </w:rPr>
  </w:style>
  <w:style w:type="character" w:styleId="Numerstrony">
    <w:name w:val="page number"/>
    <w:basedOn w:val="Domylnaczcionkaakapitu"/>
    <w:uiPriority w:val="99"/>
    <w:semiHidden/>
    <w:unhideWhenUsed/>
    <w:rsid w:val="00563046"/>
    <w:rPr>
      <w:rFonts w:ascii="Calibri" w:hAnsi="Calibri" w:cs="Calibri"/>
    </w:rPr>
  </w:style>
  <w:style w:type="table" w:styleId="Zwykatabela1">
    <w:name w:val="Plain Table 1"/>
    <w:basedOn w:val="Standardowy"/>
    <w:uiPriority w:val="41"/>
    <w:rsid w:val="005630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56304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56304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5630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56304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563046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563046"/>
    <w:rPr>
      <w:rFonts w:ascii="Calibri" w:hAnsi="Calibri" w:cs="Calibri"/>
      <w:sz w:val="24"/>
    </w:rPr>
  </w:style>
  <w:style w:type="paragraph" w:styleId="Podpis">
    <w:name w:val="Signature"/>
    <w:basedOn w:val="Normalny"/>
    <w:link w:val="PodpisZnak"/>
    <w:uiPriority w:val="99"/>
    <w:semiHidden/>
    <w:unhideWhenUsed/>
    <w:rsid w:val="00563046"/>
    <w:pPr>
      <w:ind w:left="4320"/>
    </w:pPr>
  </w:style>
  <w:style w:type="character" w:customStyle="1" w:styleId="PodpisZnak">
    <w:name w:val="Podpis Znak"/>
    <w:basedOn w:val="Domylnaczcionkaakapitu"/>
    <w:link w:val="Podpis"/>
    <w:uiPriority w:val="99"/>
    <w:semiHidden/>
    <w:rsid w:val="00563046"/>
    <w:rPr>
      <w:rFonts w:ascii="Calibri" w:hAnsi="Calibri" w:cs="Calibri"/>
      <w:sz w:val="24"/>
    </w:rPr>
  </w:style>
  <w:style w:type="character" w:styleId="Wyrnieniedelikatne">
    <w:name w:val="Subtle Emphasis"/>
    <w:basedOn w:val="Domylnaczcionkaakapitu"/>
    <w:uiPriority w:val="19"/>
    <w:semiHidden/>
    <w:unhideWhenUsed/>
    <w:rsid w:val="00563046"/>
    <w:rPr>
      <w:rFonts w:ascii="Calibri" w:hAnsi="Calibri" w:cs="Calibri"/>
      <w:i/>
      <w:iCs/>
      <w:color w:val="404040" w:themeColor="text1" w:themeTint="BF"/>
    </w:rPr>
  </w:style>
  <w:style w:type="table" w:styleId="Tabela-Efekty3D1">
    <w:name w:val="Table 3D effects 1"/>
    <w:basedOn w:val="Standardowy"/>
    <w:uiPriority w:val="99"/>
    <w:semiHidden/>
    <w:unhideWhenUsed/>
    <w:rsid w:val="0056304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D2">
    <w:name w:val="Table 3D effects 2"/>
    <w:basedOn w:val="Standardowy"/>
    <w:uiPriority w:val="99"/>
    <w:semiHidden/>
    <w:unhideWhenUsed/>
    <w:rsid w:val="0056304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D3">
    <w:name w:val="Table 3D effects 3"/>
    <w:basedOn w:val="Standardowy"/>
    <w:uiPriority w:val="99"/>
    <w:semiHidden/>
    <w:unhideWhenUsed/>
    <w:rsid w:val="0056304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56304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56304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56304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56304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56304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56304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56304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56304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56304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56304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56304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56304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56304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56304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56304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56304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56304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56304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56304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56304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56304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56304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iatkatabelijasna">
    <w:name w:val="Grid Table Light"/>
    <w:basedOn w:val="Standardowy"/>
    <w:uiPriority w:val="40"/>
    <w:rsid w:val="0056304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-Lista1">
    <w:name w:val="Table List 1"/>
    <w:basedOn w:val="Standardowy"/>
    <w:uiPriority w:val="99"/>
    <w:semiHidden/>
    <w:unhideWhenUsed/>
    <w:rsid w:val="0056304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56304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56304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56304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56304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56304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56304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56304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563046"/>
    <w:pPr>
      <w:ind w:left="220" w:hanging="22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563046"/>
  </w:style>
  <w:style w:type="table" w:styleId="Tabela-Profesjonalny">
    <w:name w:val="Table Professional"/>
    <w:basedOn w:val="Standardowy"/>
    <w:uiPriority w:val="99"/>
    <w:semiHidden/>
    <w:unhideWhenUsed/>
    <w:rsid w:val="0056304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56304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56304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56304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56304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56304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563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eWeb1">
    <w:name w:val="Table Web 1"/>
    <w:basedOn w:val="Standardowy"/>
    <w:uiPriority w:val="99"/>
    <w:semiHidden/>
    <w:unhideWhenUsed/>
    <w:rsid w:val="0056304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56304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56304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rsid w:val="00563046"/>
    <w:pPr>
      <w:spacing w:before="120"/>
    </w:pPr>
    <w:rPr>
      <w:rFonts w:ascii="Georgia" w:eastAsiaTheme="majorEastAsia" w:hAnsi="Georgia" w:cstheme="majorBidi"/>
      <w:b/>
      <w:bCs/>
      <w:szCs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56304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563046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563046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563046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563046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563046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563046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563046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563046"/>
    <w:pPr>
      <w:spacing w:after="100"/>
      <w:ind w:left="1760"/>
    </w:pPr>
  </w:style>
  <w:style w:type="paragraph" w:customStyle="1" w:styleId="Informacjekontaktowewyrnienie">
    <w:name w:val="Informacje kontaktowe — wyróżnienie"/>
    <w:basedOn w:val="Normalny"/>
    <w:uiPriority w:val="4"/>
    <w:qFormat/>
    <w:rsid w:val="00563046"/>
    <w:pPr>
      <w:jc w:val="center"/>
    </w:pPr>
    <w:rPr>
      <w:b/>
      <w:color w:val="1D824C" w:themeColor="accent1"/>
    </w:rPr>
  </w:style>
  <w:style w:type="character" w:customStyle="1" w:styleId="Szarytekst">
    <w:name w:val="Szary tekst"/>
    <w:basedOn w:val="Domylnaczcionkaakapitu"/>
    <w:uiPriority w:val="4"/>
    <w:semiHidden/>
    <w:qFormat/>
    <w:rsid w:val="00563046"/>
    <w:rPr>
      <w:rFonts w:ascii="Calibri" w:hAnsi="Calibri" w:cs="Calibri"/>
      <w:color w:val="808080" w:themeColor="background1" w:themeShade="80"/>
    </w:rPr>
  </w:style>
  <w:style w:type="character" w:styleId="Wzmianka">
    <w:name w:val="Mention"/>
    <w:basedOn w:val="Domylnaczcionkaakapitu"/>
    <w:uiPriority w:val="99"/>
    <w:semiHidden/>
    <w:unhideWhenUsed/>
    <w:rsid w:val="0056304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Bezlisty"/>
    <w:uiPriority w:val="99"/>
    <w:semiHidden/>
    <w:unhideWhenUsed/>
    <w:rsid w:val="00563046"/>
    <w:pPr>
      <w:numPr>
        <w:numId w:val="14"/>
      </w:numPr>
    </w:pPr>
  </w:style>
  <w:style w:type="numbering" w:styleId="1ai">
    <w:name w:val="Outline List 1"/>
    <w:basedOn w:val="Bezlisty"/>
    <w:uiPriority w:val="99"/>
    <w:semiHidden/>
    <w:unhideWhenUsed/>
    <w:rsid w:val="00563046"/>
    <w:pPr>
      <w:numPr>
        <w:numId w:val="15"/>
      </w:numPr>
    </w:pPr>
  </w:style>
  <w:style w:type="character" w:styleId="Hasztag">
    <w:name w:val="Hashtag"/>
    <w:basedOn w:val="Domylnaczcionkaakapitu"/>
    <w:uiPriority w:val="99"/>
    <w:semiHidden/>
    <w:unhideWhenUsed/>
    <w:rsid w:val="00563046"/>
    <w:rPr>
      <w:rFonts w:ascii="Calibri" w:hAnsi="Calibri" w:cs="Calibri"/>
      <w:color w:val="2B579A"/>
      <w:shd w:val="clear" w:color="auto" w:fill="E1DFDD"/>
    </w:rPr>
  </w:style>
  <w:style w:type="paragraph" w:styleId="Listapunktowana2">
    <w:name w:val="List Bullet 2"/>
    <w:basedOn w:val="Normalny"/>
    <w:uiPriority w:val="99"/>
    <w:semiHidden/>
    <w:unhideWhenUsed/>
    <w:rsid w:val="00563046"/>
    <w:pPr>
      <w:numPr>
        <w:numId w:val="3"/>
      </w:numPr>
      <w:contextualSpacing/>
    </w:pPr>
  </w:style>
  <w:style w:type="character" w:styleId="Uwydatnienie">
    <w:name w:val="Emphasis"/>
    <w:basedOn w:val="Domylnaczcionkaakapitu"/>
    <w:uiPriority w:val="20"/>
    <w:semiHidden/>
    <w:unhideWhenUsed/>
    <w:rsid w:val="00563046"/>
    <w:rPr>
      <w:rFonts w:ascii="Calibri" w:hAnsi="Calibri" w:cs="Calibri"/>
      <w:i/>
      <w:iCs/>
    </w:rPr>
  </w:style>
  <w:style w:type="numbering" w:styleId="Artykusekcja">
    <w:name w:val="Outline List 3"/>
    <w:basedOn w:val="Bezlisty"/>
    <w:uiPriority w:val="99"/>
    <w:semiHidden/>
    <w:unhideWhenUsed/>
    <w:rsid w:val="00563046"/>
    <w:pPr>
      <w:numPr>
        <w:numId w:val="16"/>
      </w:numPr>
    </w:pPr>
  </w:style>
  <w:style w:type="character" w:styleId="Odwoanieintensywne">
    <w:name w:val="Intense Reference"/>
    <w:basedOn w:val="Domylnaczcionkaakapitu"/>
    <w:uiPriority w:val="32"/>
    <w:semiHidden/>
    <w:unhideWhenUsed/>
    <w:rsid w:val="00563046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linkinteligentny">
    <w:name w:val="Smart Hyperlink"/>
    <w:basedOn w:val="Domylnaczcionkaakapitu"/>
    <w:uiPriority w:val="99"/>
    <w:semiHidden/>
    <w:unhideWhenUsed/>
    <w:rsid w:val="00563046"/>
    <w:rPr>
      <w:rFonts w:ascii="Calibri" w:hAnsi="Calibri" w:cs="Calibri"/>
      <w:u w:val="dotted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63046"/>
    <w:rPr>
      <w:rFonts w:ascii="Calibri" w:hAnsi="Calibri" w:cs="Calibri"/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semiHidden/>
    <w:unhideWhenUsed/>
    <w:qFormat/>
    <w:rsid w:val="00563046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tian\AppData\Local\Microsoft\Office\16.0\DTS\pl-PL%7b6C83A45F-3BBA-486C-A0CA-34AD6341F4D2%7d\%7b954E111B-1E16-4CBC-8EE2-E56552FC5FF8%7dtf16392877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{954E111B-1E16-4CBC-8EE2-E56552FC5FF8}tf16392877</Template>
  <TotalTime>0</TotalTime>
  <Pages>1</Pages>
  <Words>169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2020-04-03T12:47:00Z</dcterms:created>
  <dcterms:modified xsi:type="dcterms:W3CDTF">2020-04-03T14:44:00Z</dcterms:modified>
  <cp:category/>
</cp:coreProperties>
</file>